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30CEA4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B231A7F" w14:textId="3B69EC62" w:rsidR="001B2ABD" w:rsidRDefault="00FA2AC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9E3481" wp14:editId="6129F3BD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-2334895</wp:posOffset>
                  </wp:positionV>
                  <wp:extent cx="1979930" cy="2139950"/>
                  <wp:effectExtent l="203200" t="203200" r="204470" b="196850"/>
                  <wp:wrapSquare wrapText="bothSides"/>
                  <wp:docPr id="796476390" name="Picture 1" descr="A black stick figure with a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76390" name="Picture 1" descr="A black stick figure with a fac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30" cy="213995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CBC7F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685C3BB" w14:textId="0D481BA8" w:rsidR="001B2ABD" w:rsidRDefault="00D828D3" w:rsidP="00FA2AC4">
            <w:pPr>
              <w:pStyle w:val="Title"/>
              <w:ind w:left="720"/>
            </w:pPr>
            <w:r>
              <w:t>MIchael PArisi</w:t>
            </w:r>
          </w:p>
          <w:p w14:paraId="44B29BB9" w14:textId="361429AB" w:rsidR="001B2ABD" w:rsidRDefault="001B2ABD" w:rsidP="001B2ABD">
            <w:pPr>
              <w:pStyle w:val="Subtitle"/>
            </w:pPr>
          </w:p>
        </w:tc>
      </w:tr>
      <w:tr w:rsidR="001B2ABD" w14:paraId="702DBED3" w14:textId="77777777" w:rsidTr="001B2ABD">
        <w:tc>
          <w:tcPr>
            <w:tcW w:w="3600" w:type="dxa"/>
          </w:tcPr>
          <w:p w14:paraId="1D6B18F5" w14:textId="73476AB3" w:rsidR="00036450" w:rsidRDefault="00036450" w:rsidP="00D828D3"/>
          <w:p w14:paraId="30A933B7" w14:textId="77777777" w:rsidR="00036450" w:rsidRDefault="00036450" w:rsidP="00036450"/>
          <w:sdt>
            <w:sdtPr>
              <w:id w:val="-1954003311"/>
              <w:placeholder>
                <w:docPart w:val="C062E1892349FF40B406B889E13FB046"/>
              </w:placeholder>
              <w:temporary/>
              <w:showingPlcHdr/>
              <w15:appearance w15:val="hidden"/>
            </w:sdtPr>
            <w:sdtContent>
              <w:p w14:paraId="6631BC9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57C60105ED5254D9F0E5DBA6280FB9D"/>
              </w:placeholder>
              <w:temporary/>
              <w:showingPlcHdr/>
              <w15:appearance w15:val="hidden"/>
            </w:sdtPr>
            <w:sdtContent>
              <w:p w14:paraId="1D1D914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25C0EA4" w14:textId="3BF7F177" w:rsidR="004D3011" w:rsidRDefault="00D828D3" w:rsidP="004D3011">
            <w:r>
              <w:t>111-111-1111</w:t>
            </w:r>
          </w:p>
          <w:p w14:paraId="5AE6F9C8" w14:textId="2B924A48" w:rsidR="004D3011" w:rsidRDefault="004D3011" w:rsidP="004D3011"/>
          <w:p w14:paraId="6A0952CF" w14:textId="77777777" w:rsidR="004D3011" w:rsidRDefault="004D3011" w:rsidP="004D3011"/>
          <w:sdt>
            <w:sdtPr>
              <w:id w:val="-240260293"/>
              <w:placeholder>
                <w:docPart w:val="8F904E6E108EC448A72631D6DB2224F0"/>
              </w:placeholder>
              <w:temporary/>
              <w:showingPlcHdr/>
              <w15:appearance w15:val="hidden"/>
            </w:sdtPr>
            <w:sdtContent>
              <w:p w14:paraId="02BAB14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BE727B3" w14:textId="0AD37FE0" w:rsidR="004D3011" w:rsidRPr="00CB0055" w:rsidRDefault="00D828D3" w:rsidP="00CB0055">
            <w:pPr>
              <w:pStyle w:val="Heading3"/>
            </w:pPr>
            <w:hyperlink r:id="rId8" w:history="1">
              <w:r w:rsidRPr="008515B0">
                <w:rPr>
                  <w:rStyle w:val="Hyperlink"/>
                  <w:rFonts w:asciiTheme="minorHAnsi" w:eastAsiaTheme="minorEastAsia" w:hAnsiTheme="minorHAnsi" w:cstheme="minorBidi"/>
                  <w:b w:val="0"/>
                  <w:caps w:val="0"/>
                  <w:sz w:val="18"/>
                  <w:szCs w:val="22"/>
                </w:rPr>
                <w:t>m_parisi6@mail.harpercollege.e</w:t>
              </w:r>
              <w:r w:rsidRPr="008515B0">
                <w:rPr>
                  <w:rStyle w:val="Hyperlink"/>
                  <w:rFonts w:asciiTheme="minorHAnsi" w:eastAsiaTheme="minorEastAsia" w:hAnsiTheme="minorHAnsi" w:cstheme="minorBidi"/>
                  <w:b w:val="0"/>
                  <w:caps w:val="0"/>
                  <w:sz w:val="18"/>
                  <w:szCs w:val="22"/>
                </w:rPr>
                <w:t>d</w:t>
              </w:r>
              <w:r w:rsidRPr="008515B0">
                <w:rPr>
                  <w:rStyle w:val="Hyperlink"/>
                  <w:rFonts w:asciiTheme="minorHAnsi" w:eastAsiaTheme="minorEastAsia" w:hAnsiTheme="minorHAnsi" w:cstheme="minorBidi"/>
                  <w:b w:val="0"/>
                  <w:caps w:val="0"/>
                  <w:sz w:val="18"/>
                  <w:szCs w:val="22"/>
                </w:rPr>
                <w:t>u</w:t>
              </w:r>
            </w:hyperlink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sdt>
              <w:sdtPr>
                <w:id w:val="-1444214663"/>
                <w:placeholder>
                  <w:docPart w:val="1D3EBABB0F0DD84C930C3CC4495EAAD2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Hobbies</w:t>
                </w:r>
              </w:sdtContent>
            </w:sdt>
          </w:p>
          <w:p w14:paraId="6DEAE61A" w14:textId="2C490ED1" w:rsidR="004D3011" w:rsidRDefault="00D828D3" w:rsidP="00FA2AC4">
            <w:pPr>
              <w:pStyle w:val="ListParagraph"/>
              <w:numPr>
                <w:ilvl w:val="0"/>
                <w:numId w:val="1"/>
              </w:numPr>
            </w:pPr>
            <w:r>
              <w:t>Sports</w:t>
            </w:r>
          </w:p>
          <w:p w14:paraId="7489B372" w14:textId="566F3697" w:rsidR="00FA2AC4" w:rsidRDefault="00FA2AC4" w:rsidP="00FA2AC4">
            <w:pPr>
              <w:pStyle w:val="ListParagraph"/>
              <w:numPr>
                <w:ilvl w:val="0"/>
                <w:numId w:val="1"/>
              </w:numPr>
            </w:pPr>
            <w:r>
              <w:t>Video editing</w:t>
            </w:r>
          </w:p>
          <w:p w14:paraId="01108B67" w14:textId="2D7804CC" w:rsidR="00FA2AC4" w:rsidRDefault="00FA2AC4" w:rsidP="00FA2AC4">
            <w:pPr>
              <w:pStyle w:val="ListParagraph"/>
              <w:numPr>
                <w:ilvl w:val="0"/>
                <w:numId w:val="1"/>
              </w:numPr>
            </w:pPr>
            <w:r>
              <w:t>Video games</w:t>
            </w:r>
          </w:p>
          <w:p w14:paraId="36A657D6" w14:textId="133C6D08" w:rsidR="00FA2AC4" w:rsidRDefault="00FA2AC4" w:rsidP="00FA2AC4">
            <w:pPr>
              <w:pStyle w:val="ListParagraph"/>
              <w:numPr>
                <w:ilvl w:val="0"/>
                <w:numId w:val="1"/>
              </w:numPr>
            </w:pPr>
            <w:r>
              <w:t>Cars</w:t>
            </w:r>
          </w:p>
          <w:p w14:paraId="294FB33A" w14:textId="102F76D8" w:rsidR="004D3011" w:rsidRPr="004D3011" w:rsidRDefault="004D3011" w:rsidP="004D3011"/>
        </w:tc>
        <w:tc>
          <w:tcPr>
            <w:tcW w:w="720" w:type="dxa"/>
          </w:tcPr>
          <w:p w14:paraId="719B6F2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3FAD57CAB029348AFB50F2AF6728943"/>
              </w:placeholder>
              <w:temporary/>
              <w:showingPlcHdr/>
              <w15:appearance w15:val="hidden"/>
            </w:sdtPr>
            <w:sdtContent>
              <w:p w14:paraId="7303A55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DEA34B2" w14:textId="6204007A" w:rsidR="00036450" w:rsidRPr="00FA2AC4" w:rsidRDefault="00BE3E8A" w:rsidP="00B359E4">
            <w:pPr>
              <w:pStyle w:val="Heading4"/>
              <w:rPr>
                <w:u w:val="single"/>
              </w:rPr>
            </w:pPr>
            <w:r w:rsidRPr="00FA2AC4">
              <w:rPr>
                <w:u w:val="single"/>
              </w:rPr>
              <w:t>Rolling Meadows High School</w:t>
            </w:r>
          </w:p>
          <w:p w14:paraId="4CF47EE2" w14:textId="7D15D0A9" w:rsidR="00036450" w:rsidRPr="00FA2AC4" w:rsidRDefault="00BE3E8A" w:rsidP="00B359E4">
            <w:pPr>
              <w:pStyle w:val="Date"/>
              <w:rPr>
                <w:i/>
                <w:iCs/>
              </w:rPr>
            </w:pPr>
            <w:r w:rsidRPr="00FA2AC4">
              <w:rPr>
                <w:i/>
                <w:iCs/>
              </w:rPr>
              <w:t>2016</w:t>
            </w:r>
            <w:r w:rsidR="00036450" w:rsidRPr="00FA2AC4">
              <w:rPr>
                <w:i/>
                <w:iCs/>
              </w:rPr>
              <w:t xml:space="preserve"> - </w:t>
            </w:r>
            <w:r w:rsidRPr="00FA2AC4">
              <w:rPr>
                <w:i/>
                <w:iCs/>
              </w:rPr>
              <w:t>2020</w:t>
            </w:r>
          </w:p>
          <w:p w14:paraId="5A6FCB4A" w14:textId="77777777" w:rsidR="00036450" w:rsidRDefault="00036450" w:rsidP="00036450"/>
          <w:p w14:paraId="0DD6B92B" w14:textId="17A2DFBB" w:rsidR="00036450" w:rsidRPr="00FA2AC4" w:rsidRDefault="00BE3E8A" w:rsidP="00B359E4">
            <w:pPr>
              <w:pStyle w:val="Heading4"/>
              <w:rPr>
                <w:u w:val="single"/>
              </w:rPr>
            </w:pPr>
            <w:r w:rsidRPr="00FA2AC4">
              <w:rPr>
                <w:u w:val="single"/>
              </w:rPr>
              <w:t>William Rainey Harper colle</w:t>
            </w:r>
            <w:r w:rsidR="00D828D3" w:rsidRPr="00FA2AC4">
              <w:rPr>
                <w:u w:val="single"/>
              </w:rPr>
              <w:t>ge</w:t>
            </w:r>
          </w:p>
          <w:p w14:paraId="018A4D97" w14:textId="18D5C0DF" w:rsidR="00036450" w:rsidRPr="00FA2AC4" w:rsidRDefault="00D828D3" w:rsidP="00B359E4">
            <w:pPr>
              <w:pStyle w:val="Date"/>
              <w:rPr>
                <w:i/>
                <w:iCs/>
              </w:rPr>
            </w:pPr>
            <w:r w:rsidRPr="00FA2AC4">
              <w:rPr>
                <w:i/>
                <w:iCs/>
              </w:rPr>
              <w:t>2023</w:t>
            </w:r>
            <w:r w:rsidR="00036450" w:rsidRPr="00FA2AC4">
              <w:rPr>
                <w:i/>
                <w:iCs/>
              </w:rPr>
              <w:t xml:space="preserve"> - </w:t>
            </w:r>
            <w:r w:rsidRPr="00FA2AC4">
              <w:rPr>
                <w:i/>
                <w:iCs/>
              </w:rPr>
              <w:t>present</w:t>
            </w:r>
          </w:p>
          <w:p w14:paraId="31CF385A" w14:textId="13EB99C3" w:rsidR="00036450" w:rsidRDefault="00036450" w:rsidP="00036450"/>
          <w:sdt>
            <w:sdtPr>
              <w:id w:val="1001553383"/>
              <w:placeholder>
                <w:docPart w:val="CC663DF493549D4B98106CEE029F3554"/>
              </w:placeholder>
              <w:temporary/>
              <w:showingPlcHdr/>
              <w15:appearance w15:val="hidden"/>
            </w:sdtPr>
            <w:sdtContent>
              <w:p w14:paraId="75B1ABC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C173FBA" w14:textId="7F1A7A7E" w:rsidR="00036450" w:rsidRPr="00FA2AC4" w:rsidRDefault="00D828D3" w:rsidP="00B359E4">
            <w:pPr>
              <w:pStyle w:val="Heading4"/>
              <w:rPr>
                <w:bCs/>
                <w:u w:val="single"/>
              </w:rPr>
            </w:pPr>
            <w:r w:rsidRPr="00FA2AC4">
              <w:rPr>
                <w:u w:val="single"/>
              </w:rPr>
              <w:t>Animal feeds and needs</w:t>
            </w:r>
            <w:r w:rsidR="00036450" w:rsidRPr="00FA2AC4">
              <w:rPr>
                <w:u w:val="single"/>
              </w:rPr>
              <w:t xml:space="preserve"> </w:t>
            </w:r>
            <w:r w:rsidRPr="00FA2AC4">
              <w:rPr>
                <w:u w:val="single"/>
              </w:rPr>
              <w:t>– Store clerk, warehouse clerk, Generalist</w:t>
            </w:r>
          </w:p>
          <w:p w14:paraId="62F4A9BF" w14:textId="373FF93E" w:rsidR="00036450" w:rsidRPr="00FA2AC4" w:rsidRDefault="00D828D3" w:rsidP="00B359E4">
            <w:pPr>
              <w:pStyle w:val="Date"/>
              <w:rPr>
                <w:i/>
                <w:iCs/>
              </w:rPr>
            </w:pPr>
            <w:r w:rsidRPr="00FA2AC4">
              <w:rPr>
                <w:i/>
                <w:iCs/>
              </w:rPr>
              <w:t xml:space="preserve">2016 </w:t>
            </w:r>
            <w:r w:rsidR="00036450" w:rsidRPr="00FA2AC4">
              <w:rPr>
                <w:i/>
                <w:iCs/>
              </w:rPr>
              <w:t>–</w:t>
            </w:r>
            <w:r w:rsidRPr="00FA2AC4">
              <w:rPr>
                <w:i/>
                <w:iCs/>
              </w:rPr>
              <w:t xml:space="preserve"> 2021</w:t>
            </w:r>
          </w:p>
          <w:p w14:paraId="5F20E2CB" w14:textId="3A2F1B90" w:rsidR="00036450" w:rsidRDefault="00D828D3" w:rsidP="00036450">
            <w:r>
              <w:t>My duties involved stocking store shelves, loading and unloading shipments of merchandise.  I also took care of the animals the store housed such as, llamas, goats, chickens, mice. Fed them and cleaned their living space, as well as general cleaning and general maintenance.</w:t>
            </w:r>
          </w:p>
          <w:p w14:paraId="0BA980DB" w14:textId="77777777" w:rsidR="004D3011" w:rsidRDefault="004D3011" w:rsidP="00036450"/>
          <w:p w14:paraId="00C115BF" w14:textId="658A3433" w:rsidR="004D3011" w:rsidRPr="00FA2AC4" w:rsidRDefault="00D828D3" w:rsidP="00B359E4">
            <w:pPr>
              <w:pStyle w:val="Heading4"/>
              <w:rPr>
                <w:bCs/>
                <w:u w:val="single"/>
              </w:rPr>
            </w:pPr>
            <w:r w:rsidRPr="00FA2AC4">
              <w:rPr>
                <w:u w:val="single"/>
              </w:rPr>
              <w:t>Dave &amp; Jim’s Autobody</w:t>
            </w:r>
            <w:r w:rsidR="004D3011" w:rsidRPr="00FA2AC4">
              <w:rPr>
                <w:u w:val="single"/>
              </w:rPr>
              <w:t xml:space="preserve"> </w:t>
            </w:r>
            <w:r w:rsidR="005C79D1" w:rsidRPr="00FA2AC4">
              <w:rPr>
                <w:u w:val="single"/>
              </w:rPr>
              <w:t>-</w:t>
            </w:r>
            <w:r w:rsidR="004D3011" w:rsidRPr="00FA2AC4">
              <w:rPr>
                <w:u w:val="single"/>
              </w:rPr>
              <w:t xml:space="preserve"> </w:t>
            </w:r>
            <w:r w:rsidR="005C79D1" w:rsidRPr="00FA2AC4">
              <w:rPr>
                <w:u w:val="single"/>
              </w:rPr>
              <w:t>Shop help, Generalist</w:t>
            </w:r>
          </w:p>
          <w:p w14:paraId="0A6BFF1B" w14:textId="1E035CAB" w:rsidR="004D3011" w:rsidRPr="00FA2AC4" w:rsidRDefault="00D828D3" w:rsidP="00B359E4">
            <w:pPr>
              <w:pStyle w:val="Date"/>
              <w:rPr>
                <w:i/>
                <w:iCs/>
              </w:rPr>
            </w:pPr>
            <w:r w:rsidRPr="00FA2AC4">
              <w:rPr>
                <w:i/>
                <w:iCs/>
              </w:rPr>
              <w:t xml:space="preserve">2021 </w:t>
            </w:r>
            <w:r w:rsidR="004D3011" w:rsidRPr="00FA2AC4">
              <w:rPr>
                <w:i/>
                <w:iCs/>
              </w:rPr>
              <w:t>–</w:t>
            </w:r>
            <w:r w:rsidRPr="00FA2AC4">
              <w:rPr>
                <w:i/>
                <w:iCs/>
              </w:rPr>
              <w:t xml:space="preserve"> present</w:t>
            </w:r>
          </w:p>
          <w:p w14:paraId="6C26638F" w14:textId="31AABD46" w:rsidR="004D3011" w:rsidRPr="004D3011" w:rsidRDefault="005C79D1" w:rsidP="004D3011">
            <w:r>
              <w:t>My duties involve a wide range of tasks. From cleaning and assisting other employees to prepping cars for work, general equipment maintenance and general mechanical work.</w:t>
            </w:r>
          </w:p>
          <w:p w14:paraId="17C6457F" w14:textId="77777777" w:rsidR="004D3011" w:rsidRDefault="004D3011" w:rsidP="00036450"/>
          <w:p w14:paraId="10DE9B72" w14:textId="77777777" w:rsidR="004D3011" w:rsidRDefault="004D3011" w:rsidP="00036450"/>
          <w:p w14:paraId="46FE1531" w14:textId="0D02CE21" w:rsidR="00036450" w:rsidRDefault="005C79D1" w:rsidP="00036450">
            <w:pPr>
              <w:pStyle w:val="Heading2"/>
            </w:pPr>
            <w:r>
              <w:t>Skills</w:t>
            </w:r>
          </w:p>
          <w:p w14:paraId="005117CF" w14:textId="68D5175A" w:rsidR="005C79D1" w:rsidRDefault="005C79D1" w:rsidP="005C79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C79D1">
              <w:rPr>
                <w:color w:val="000000" w:themeColor="text1"/>
              </w:rPr>
              <w:t>Working with others</w:t>
            </w:r>
          </w:p>
          <w:p w14:paraId="73B52BC7" w14:textId="2C5BCA58" w:rsidR="005C79D1" w:rsidRDefault="005C79D1" w:rsidP="005C79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with customers</w:t>
            </w:r>
          </w:p>
          <w:p w14:paraId="5E6272BA" w14:textId="61CF9E42" w:rsidR="00FA2AC4" w:rsidRDefault="00FA2AC4" w:rsidP="005C79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Training and working with new employees</w:t>
            </w:r>
          </w:p>
          <w:p w14:paraId="4C89C808" w14:textId="743AF2D3" w:rsidR="00FA2AC4" w:rsidRDefault="00FA2AC4" w:rsidP="005C79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Dedication</w:t>
            </w:r>
          </w:p>
          <w:p w14:paraId="6C3F6888" w14:textId="5546C052" w:rsidR="00FA2AC4" w:rsidRPr="005C79D1" w:rsidRDefault="00FA2AC4" w:rsidP="005C79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Perfectionism</w:t>
            </w:r>
          </w:p>
          <w:p w14:paraId="1C7FDC28" w14:textId="6FB1AEE8" w:rsidR="005C79D1" w:rsidRPr="005C79D1" w:rsidRDefault="005C79D1" w:rsidP="004D3011">
            <w:pPr>
              <w:rPr>
                <w:color w:val="000000" w:themeColor="text1"/>
              </w:rPr>
            </w:pPr>
          </w:p>
        </w:tc>
      </w:tr>
    </w:tbl>
    <w:p w14:paraId="25FE8BC1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0C1C0" w14:textId="77777777" w:rsidR="00FE4CD4" w:rsidRDefault="00FE4CD4" w:rsidP="000C45FF">
      <w:r>
        <w:separator/>
      </w:r>
    </w:p>
  </w:endnote>
  <w:endnote w:type="continuationSeparator" w:id="0">
    <w:p w14:paraId="67F492E8" w14:textId="77777777" w:rsidR="00FE4CD4" w:rsidRDefault="00FE4C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811EA" w14:textId="2C803C42" w:rsidR="00FA2AC4" w:rsidRDefault="00FA2AC4">
    <w:pPr>
      <w:pStyle w:val="Footer"/>
    </w:pPr>
    <w:r>
      <w:t>September 9, 2024</w:t>
    </w:r>
  </w:p>
  <w:p w14:paraId="19949638" w14:textId="77777777" w:rsidR="00FA2AC4" w:rsidRDefault="00FA2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0B59A" w14:textId="77777777" w:rsidR="00FE4CD4" w:rsidRDefault="00FE4CD4" w:rsidP="000C45FF">
      <w:r>
        <w:separator/>
      </w:r>
    </w:p>
  </w:footnote>
  <w:footnote w:type="continuationSeparator" w:id="0">
    <w:p w14:paraId="0FBB586A" w14:textId="77777777" w:rsidR="00FE4CD4" w:rsidRDefault="00FE4C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4991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81AE1A" wp14:editId="3530D89E">
          <wp:simplePos x="0" y="0"/>
          <wp:positionH relativeFrom="page">
            <wp:posOffset>251927</wp:posOffset>
          </wp:positionH>
          <wp:positionV relativeFrom="page">
            <wp:posOffset>214604</wp:posOffset>
          </wp:positionV>
          <wp:extent cx="7259762" cy="9097347"/>
          <wp:effectExtent l="0" t="0" r="508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3951" cy="9115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061C5"/>
    <w:multiLevelType w:val="hybridMultilevel"/>
    <w:tmpl w:val="764A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F6BDD"/>
    <w:multiLevelType w:val="hybridMultilevel"/>
    <w:tmpl w:val="DC72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21713">
    <w:abstractNumId w:val="1"/>
  </w:num>
  <w:num w:numId="2" w16cid:durableId="58769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8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B63B9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79D1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83E92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E3E8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28D3"/>
    <w:rsid w:val="00DA1F4D"/>
    <w:rsid w:val="00DD172A"/>
    <w:rsid w:val="00E25A26"/>
    <w:rsid w:val="00E4381A"/>
    <w:rsid w:val="00E55D74"/>
    <w:rsid w:val="00F60274"/>
    <w:rsid w:val="00F77FB9"/>
    <w:rsid w:val="00FA2AC4"/>
    <w:rsid w:val="00FB068F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AE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C79D1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5C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parisi6@mail.harpercolleg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parisi/Library/Containers/com.microsoft.Word/Data/Library/Application%20Support/Microsoft/Office/16.0/DTS/Search/%7bC320BEAD-2FDD-C343-9889-758B36C003E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2E1892349FF40B406B889E13F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891B2-6951-7440-83E3-5E2310DAFF1E}"/>
      </w:docPartPr>
      <w:docPartBody>
        <w:p w:rsidR="00000000" w:rsidRDefault="00000000">
          <w:pPr>
            <w:pStyle w:val="C062E1892349FF40B406B889E13FB046"/>
          </w:pPr>
          <w:r w:rsidRPr="00CB0055">
            <w:t>Contact</w:t>
          </w:r>
        </w:p>
      </w:docPartBody>
    </w:docPart>
    <w:docPart>
      <w:docPartPr>
        <w:name w:val="757C60105ED5254D9F0E5DBA6280F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364E9-A1D2-3645-9075-D00D15B3C140}"/>
      </w:docPartPr>
      <w:docPartBody>
        <w:p w:rsidR="00000000" w:rsidRDefault="00000000">
          <w:pPr>
            <w:pStyle w:val="757C60105ED5254D9F0E5DBA6280FB9D"/>
          </w:pPr>
          <w:r w:rsidRPr="004D3011">
            <w:t>PHONE:</w:t>
          </w:r>
        </w:p>
      </w:docPartBody>
    </w:docPart>
    <w:docPart>
      <w:docPartPr>
        <w:name w:val="8F904E6E108EC448A72631D6DB222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6B9FA-22EE-E14B-BA81-DF34E0A927F0}"/>
      </w:docPartPr>
      <w:docPartBody>
        <w:p w:rsidR="00000000" w:rsidRDefault="00000000">
          <w:pPr>
            <w:pStyle w:val="8F904E6E108EC448A72631D6DB2224F0"/>
          </w:pPr>
          <w:r w:rsidRPr="004D3011">
            <w:t>EMAIL:</w:t>
          </w:r>
        </w:p>
      </w:docPartBody>
    </w:docPart>
    <w:docPart>
      <w:docPartPr>
        <w:name w:val="1D3EBABB0F0DD84C930C3CC4495EA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C1DB-962B-6847-B237-FD523AAD91E4}"/>
      </w:docPartPr>
      <w:docPartBody>
        <w:p w:rsidR="00000000" w:rsidRDefault="00000000">
          <w:pPr>
            <w:pStyle w:val="1D3EBABB0F0DD84C930C3CC4495EAAD2"/>
          </w:pPr>
          <w:r w:rsidRPr="00CB0055">
            <w:t>Hobbies</w:t>
          </w:r>
        </w:p>
      </w:docPartBody>
    </w:docPart>
    <w:docPart>
      <w:docPartPr>
        <w:name w:val="F3FAD57CAB029348AFB50F2AF672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6B226-7D3A-1D4E-BB33-7387157916B4}"/>
      </w:docPartPr>
      <w:docPartBody>
        <w:p w:rsidR="00000000" w:rsidRDefault="00000000">
          <w:pPr>
            <w:pStyle w:val="F3FAD57CAB029348AFB50F2AF6728943"/>
          </w:pPr>
          <w:r w:rsidRPr="00036450">
            <w:t>EDUCATION</w:t>
          </w:r>
        </w:p>
      </w:docPartBody>
    </w:docPart>
    <w:docPart>
      <w:docPartPr>
        <w:name w:val="CC663DF493549D4B98106CEE029F3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2276-D54E-A947-BC4A-8820308750CB}"/>
      </w:docPartPr>
      <w:docPartBody>
        <w:p w:rsidR="00000000" w:rsidRDefault="00000000">
          <w:pPr>
            <w:pStyle w:val="CC663DF493549D4B98106CEE029F355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DC"/>
    <w:rsid w:val="002C0720"/>
    <w:rsid w:val="003D7EDC"/>
    <w:rsid w:val="0088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F81DD6468E1C4ABB8621578024415E">
    <w:name w:val="DCF81DD6468E1C4ABB8621578024415E"/>
  </w:style>
  <w:style w:type="paragraph" w:customStyle="1" w:styleId="BB7923609782A6418A7A6EE208C8A27B">
    <w:name w:val="BB7923609782A6418A7A6EE208C8A27B"/>
  </w:style>
  <w:style w:type="paragraph" w:customStyle="1" w:styleId="CBF4BF2635C6494E85A788839FFA2188">
    <w:name w:val="CBF4BF2635C6494E85A788839FFA2188"/>
  </w:style>
  <w:style w:type="paragraph" w:customStyle="1" w:styleId="4D12D478DEA05447B7F118AD5CC667A4">
    <w:name w:val="4D12D478DEA05447B7F118AD5CC667A4"/>
  </w:style>
  <w:style w:type="paragraph" w:customStyle="1" w:styleId="C062E1892349FF40B406B889E13FB046">
    <w:name w:val="C062E1892349FF40B406B889E13FB046"/>
  </w:style>
  <w:style w:type="paragraph" w:customStyle="1" w:styleId="757C60105ED5254D9F0E5DBA6280FB9D">
    <w:name w:val="757C60105ED5254D9F0E5DBA6280FB9D"/>
  </w:style>
  <w:style w:type="paragraph" w:customStyle="1" w:styleId="EAD873C53E328845A3ED9BE8F2B150A2">
    <w:name w:val="EAD873C53E328845A3ED9BE8F2B150A2"/>
  </w:style>
  <w:style w:type="paragraph" w:customStyle="1" w:styleId="E2757657AFA926419C612E3D74BCA797">
    <w:name w:val="E2757657AFA926419C612E3D74BCA797"/>
  </w:style>
  <w:style w:type="paragraph" w:customStyle="1" w:styleId="57B0268A4BAD9C45B223FE98F983273A">
    <w:name w:val="57B0268A4BAD9C45B223FE98F983273A"/>
  </w:style>
  <w:style w:type="paragraph" w:customStyle="1" w:styleId="8F904E6E108EC448A72631D6DB2224F0">
    <w:name w:val="8F904E6E108EC448A72631D6DB2224F0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13886AEC1F6F594F9FE688183C8DCAD4">
    <w:name w:val="13886AEC1F6F594F9FE688183C8DCAD4"/>
  </w:style>
  <w:style w:type="paragraph" w:customStyle="1" w:styleId="1D3EBABB0F0DD84C930C3CC4495EAAD2">
    <w:name w:val="1D3EBABB0F0DD84C930C3CC4495EAAD2"/>
  </w:style>
  <w:style w:type="paragraph" w:customStyle="1" w:styleId="338F037C24A16C40A9DC0AF43D92855B">
    <w:name w:val="338F037C24A16C40A9DC0AF43D92855B"/>
  </w:style>
  <w:style w:type="paragraph" w:customStyle="1" w:styleId="2CD52815A4E7A145A6674A60FF6D3B4A">
    <w:name w:val="2CD52815A4E7A145A6674A60FF6D3B4A"/>
  </w:style>
  <w:style w:type="paragraph" w:customStyle="1" w:styleId="D61AE36B51F43E43B98AE0805A3B8DCC">
    <w:name w:val="D61AE36B51F43E43B98AE0805A3B8DCC"/>
  </w:style>
  <w:style w:type="paragraph" w:customStyle="1" w:styleId="6862B836F8CC8146B72FFE70889E98FA">
    <w:name w:val="6862B836F8CC8146B72FFE70889E98FA"/>
  </w:style>
  <w:style w:type="paragraph" w:customStyle="1" w:styleId="F3FAD57CAB029348AFB50F2AF6728943">
    <w:name w:val="F3FAD57CAB029348AFB50F2AF6728943"/>
  </w:style>
  <w:style w:type="paragraph" w:customStyle="1" w:styleId="403CAE7BFF71B9439A873582F09C32D4">
    <w:name w:val="403CAE7BFF71B9439A873582F09C32D4"/>
  </w:style>
  <w:style w:type="paragraph" w:customStyle="1" w:styleId="CA18523F88952C44B224F06B98E9E492">
    <w:name w:val="CA18523F88952C44B224F06B98E9E492"/>
  </w:style>
  <w:style w:type="paragraph" w:customStyle="1" w:styleId="F4983324595AAC4AA171B0395FC6B7FE">
    <w:name w:val="F4983324595AAC4AA171B0395FC6B7FE"/>
  </w:style>
  <w:style w:type="paragraph" w:customStyle="1" w:styleId="2C14A8FE8FA0DC49AD2AAAEF7ACFD3ED">
    <w:name w:val="2C14A8FE8FA0DC49AD2AAAEF7ACFD3ED"/>
  </w:style>
  <w:style w:type="paragraph" w:customStyle="1" w:styleId="836F74C33CDDD849A073A2EC093710C6">
    <w:name w:val="836F74C33CDDD849A073A2EC093710C6"/>
  </w:style>
  <w:style w:type="paragraph" w:customStyle="1" w:styleId="E04ABC6069BCE54D91295E8FE37E90BC">
    <w:name w:val="E04ABC6069BCE54D91295E8FE37E90BC"/>
  </w:style>
  <w:style w:type="paragraph" w:customStyle="1" w:styleId="00388C21152D6042B42DEA238EDEE9F4">
    <w:name w:val="00388C21152D6042B42DEA238EDEE9F4"/>
  </w:style>
  <w:style w:type="paragraph" w:customStyle="1" w:styleId="CC663DF493549D4B98106CEE029F3554">
    <w:name w:val="CC663DF493549D4B98106CEE029F3554"/>
  </w:style>
  <w:style w:type="paragraph" w:customStyle="1" w:styleId="AE916208849B724E8CD232E86D5EEF4D">
    <w:name w:val="AE916208849B724E8CD232E86D5EEF4D"/>
  </w:style>
  <w:style w:type="paragraph" w:customStyle="1" w:styleId="7607D6F0257B764D91A43011E5A722BC">
    <w:name w:val="7607D6F0257B764D91A43011E5A722BC"/>
  </w:style>
  <w:style w:type="paragraph" w:customStyle="1" w:styleId="DAB4A68E7F9B6A478137CE7B50786CCC">
    <w:name w:val="DAB4A68E7F9B6A478137CE7B50786CCC"/>
  </w:style>
  <w:style w:type="paragraph" w:customStyle="1" w:styleId="1064AE6AB802EE4DA74174AF5F0F6773">
    <w:name w:val="1064AE6AB802EE4DA74174AF5F0F6773"/>
  </w:style>
  <w:style w:type="paragraph" w:customStyle="1" w:styleId="7F74A6F0D1F8A741897D834C8F0F3D90">
    <w:name w:val="7F74A6F0D1F8A741897D834C8F0F3D90"/>
  </w:style>
  <w:style w:type="paragraph" w:customStyle="1" w:styleId="562D298057977B42B40DE596CAD3CA36">
    <w:name w:val="562D298057977B42B40DE596CAD3CA36"/>
  </w:style>
  <w:style w:type="paragraph" w:customStyle="1" w:styleId="89A645658CCBC74BB914568B1149E44F">
    <w:name w:val="89A645658CCBC74BB914568B1149E44F"/>
  </w:style>
  <w:style w:type="paragraph" w:customStyle="1" w:styleId="1624F0D1390BB44F89E8049ECC53D992">
    <w:name w:val="1624F0D1390BB44F89E8049ECC53D992"/>
  </w:style>
  <w:style w:type="paragraph" w:customStyle="1" w:styleId="42A5D598158A64459479903B629D6009">
    <w:name w:val="42A5D598158A64459479903B629D6009"/>
  </w:style>
  <w:style w:type="paragraph" w:customStyle="1" w:styleId="BCE160CD4616D041BF20240D66FF1BB3">
    <w:name w:val="BCE160CD4616D041BF20240D66FF1BB3"/>
  </w:style>
  <w:style w:type="paragraph" w:customStyle="1" w:styleId="EB6798C74DB7534C9D407756B77E831F">
    <w:name w:val="EB6798C74DB7534C9D407756B77E831F"/>
  </w:style>
  <w:style w:type="paragraph" w:customStyle="1" w:styleId="4A043ABBF267DB4F8D33CD9C49F4FE60">
    <w:name w:val="4A043ABBF267DB4F8D33CD9C49F4FE60"/>
  </w:style>
  <w:style w:type="paragraph" w:customStyle="1" w:styleId="E6A2E117CFBC9844A73B735E109341C4">
    <w:name w:val="E6A2E117CFBC9844A73B735E109341C4"/>
  </w:style>
  <w:style w:type="paragraph" w:customStyle="1" w:styleId="1A7839FCBF6BB64190F0ECBD3CE26390">
    <w:name w:val="1A7839FCBF6BB64190F0ECBD3CE26390"/>
  </w:style>
  <w:style w:type="paragraph" w:customStyle="1" w:styleId="22B71D3CDBB11A48B36CAC6F83AE2072">
    <w:name w:val="22B71D3CDBB11A48B36CAC6F83AE207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9A4681A52AC6AE46A22C51B66C85C1BD">
    <w:name w:val="9A4681A52AC6AE46A22C51B66C85C1BD"/>
  </w:style>
  <w:style w:type="paragraph" w:customStyle="1" w:styleId="ADEFFC82C9003D4AB7210E292E382885">
    <w:name w:val="ADEFFC82C9003D4AB7210E292E382885"/>
    <w:rsid w:val="003D7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2024-09-09T18:30:00Z</dcterms:created>
  <dcterms:modified xsi:type="dcterms:W3CDTF">2024-09-09T19:23:00Z</dcterms:modified>
</cp:coreProperties>
</file>